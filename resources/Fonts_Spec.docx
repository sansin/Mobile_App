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2880F5" w14:textId="77777777" w:rsidR="009613AB" w:rsidRDefault="009613AB">
      <w:pPr>
        <w:pStyle w:val="Date"/>
      </w:pPr>
    </w:p>
    <w:p w14:paraId="3BE81497" w14:textId="77777777" w:rsidR="009613AB" w:rsidRDefault="008E5D1A">
      <w:pPr>
        <w:pStyle w:val="Salutation"/>
      </w:pPr>
      <w:r>
        <w:t>FONTS</w:t>
      </w:r>
    </w:p>
    <w:p w14:paraId="516AB9AC" w14:textId="77777777" w:rsidR="009613AB" w:rsidRDefault="009613AB">
      <w:pPr>
        <w:pStyle w:val="Address"/>
      </w:pPr>
    </w:p>
    <w:p w14:paraId="0661ED01" w14:textId="77777777" w:rsidR="009613AB" w:rsidRPr="00855B23" w:rsidRDefault="008E5D1A">
      <w:pPr>
        <w:pStyle w:val="Signature"/>
        <w:rPr>
          <w:b/>
        </w:rPr>
      </w:pPr>
      <w:r w:rsidRPr="00855B23">
        <w:rPr>
          <w:b/>
        </w:rPr>
        <w:t>Title</w:t>
      </w:r>
      <w:r w:rsidR="00FE6B7C">
        <w:rPr>
          <w:b/>
        </w:rPr>
        <w:t xml:space="preserve"> - homeauto</w:t>
      </w:r>
    </w:p>
    <w:p w14:paraId="75CDF9F4" w14:textId="77777777" w:rsidR="00855B23" w:rsidRDefault="00855B23" w:rsidP="00855B23">
      <w:pPr>
        <w:pStyle w:val="Signature"/>
        <w:numPr>
          <w:ilvl w:val="0"/>
          <w:numId w:val="1"/>
        </w:numPr>
      </w:pPr>
      <w:r>
        <w:t xml:space="preserve">Font: </w:t>
      </w:r>
      <w:r w:rsidR="00886D96" w:rsidRPr="00886D96">
        <w:t>sf cartoonist hand</w:t>
      </w:r>
    </w:p>
    <w:p w14:paraId="79FB077D" w14:textId="77777777" w:rsidR="00855B23" w:rsidRDefault="00855B23" w:rsidP="00855B23">
      <w:pPr>
        <w:pStyle w:val="Signature"/>
        <w:numPr>
          <w:ilvl w:val="0"/>
          <w:numId w:val="1"/>
        </w:numPr>
      </w:pPr>
      <w:r>
        <w:t>Size:</w:t>
      </w:r>
      <w:r w:rsidR="00886D96">
        <w:t xml:space="preserve"> Dynamic</w:t>
      </w:r>
    </w:p>
    <w:p w14:paraId="2E5B3E5F" w14:textId="77777777" w:rsidR="00855B23" w:rsidRDefault="00855B23" w:rsidP="00855B23">
      <w:pPr>
        <w:pStyle w:val="Signature"/>
        <w:numPr>
          <w:ilvl w:val="0"/>
          <w:numId w:val="1"/>
        </w:numPr>
      </w:pPr>
      <w:r>
        <w:t>Color:</w:t>
      </w:r>
      <w:r w:rsidR="00FE6B7C">
        <w:t xml:space="preserve"> Black</w:t>
      </w:r>
    </w:p>
    <w:p w14:paraId="7D749501" w14:textId="77777777" w:rsidR="00855B23" w:rsidRDefault="00855B23" w:rsidP="00855B23">
      <w:pPr>
        <w:pStyle w:val="Signature"/>
        <w:numPr>
          <w:ilvl w:val="0"/>
          <w:numId w:val="1"/>
        </w:numPr>
      </w:pPr>
      <w:r>
        <w:t>Bold:</w:t>
      </w:r>
      <w:r w:rsidR="00FE6B7C">
        <w:t xml:space="preserve"> no Bold for home and bold for auto</w:t>
      </w:r>
    </w:p>
    <w:p w14:paraId="7C85470A" w14:textId="77777777" w:rsidR="00855B23" w:rsidRDefault="00855B23">
      <w:pPr>
        <w:pStyle w:val="Signature"/>
      </w:pPr>
    </w:p>
    <w:p w14:paraId="20033841" w14:textId="77777777" w:rsidR="008E5D1A" w:rsidRPr="00855B23" w:rsidRDefault="008E5D1A">
      <w:pPr>
        <w:pStyle w:val="Signature"/>
        <w:rPr>
          <w:b/>
        </w:rPr>
      </w:pPr>
      <w:r w:rsidRPr="00855B23">
        <w:rPr>
          <w:b/>
        </w:rPr>
        <w:t>Header</w:t>
      </w:r>
      <w:r w:rsidR="00FE6B7C">
        <w:rPr>
          <w:b/>
        </w:rPr>
        <w:t xml:space="preserve"> – outlet x (setup page)</w:t>
      </w:r>
    </w:p>
    <w:p w14:paraId="3691E590" w14:textId="77777777" w:rsidR="00855B23" w:rsidRDefault="00855B23" w:rsidP="00855B23">
      <w:pPr>
        <w:pStyle w:val="Signature"/>
        <w:numPr>
          <w:ilvl w:val="0"/>
          <w:numId w:val="1"/>
        </w:numPr>
      </w:pPr>
      <w:r>
        <w:t>Font:</w:t>
      </w:r>
      <w:r w:rsidR="00FE6B7C">
        <w:t xml:space="preserve"> </w:t>
      </w:r>
      <w:r w:rsidR="00FE6B7C" w:rsidRPr="00FE6B7C">
        <w:t>Hannotate TC</w:t>
      </w:r>
    </w:p>
    <w:p w14:paraId="162097E3" w14:textId="77777777" w:rsidR="00855B23" w:rsidRDefault="00855B23" w:rsidP="00855B23">
      <w:pPr>
        <w:pStyle w:val="Signature"/>
        <w:numPr>
          <w:ilvl w:val="0"/>
          <w:numId w:val="1"/>
        </w:numPr>
      </w:pPr>
      <w:r>
        <w:t>Size:</w:t>
      </w:r>
      <w:r w:rsidR="00FE6B7C">
        <w:t xml:space="preserve"> dynamic</w:t>
      </w:r>
    </w:p>
    <w:p w14:paraId="7B6F9962" w14:textId="77777777" w:rsidR="00855B23" w:rsidRDefault="00855B23" w:rsidP="00855B23">
      <w:pPr>
        <w:pStyle w:val="Signature"/>
        <w:numPr>
          <w:ilvl w:val="0"/>
          <w:numId w:val="1"/>
        </w:numPr>
      </w:pPr>
      <w:r>
        <w:t>Color:</w:t>
      </w:r>
      <w:r w:rsidR="00FE6B7C">
        <w:t xml:space="preserve"> black</w:t>
      </w:r>
    </w:p>
    <w:p w14:paraId="035C2E1B" w14:textId="77777777" w:rsidR="00855B23" w:rsidRDefault="00855B23" w:rsidP="00855B23">
      <w:pPr>
        <w:pStyle w:val="Signature"/>
        <w:numPr>
          <w:ilvl w:val="0"/>
          <w:numId w:val="1"/>
        </w:numPr>
      </w:pPr>
      <w:r>
        <w:t>Bold:</w:t>
      </w:r>
      <w:r w:rsidR="00FE6B7C">
        <w:t xml:space="preserve"> bold</w:t>
      </w:r>
    </w:p>
    <w:p w14:paraId="02616BB3" w14:textId="77777777" w:rsidR="00855B23" w:rsidRDefault="00855B23">
      <w:pPr>
        <w:pStyle w:val="Signature"/>
      </w:pPr>
    </w:p>
    <w:p w14:paraId="6E6D53BE" w14:textId="77777777" w:rsidR="008E5D1A" w:rsidRPr="00855B23" w:rsidRDefault="008E5D1A">
      <w:pPr>
        <w:pStyle w:val="Signature"/>
        <w:rPr>
          <w:b/>
        </w:rPr>
      </w:pPr>
      <w:r w:rsidRPr="00855B23">
        <w:rPr>
          <w:b/>
        </w:rPr>
        <w:t>Form row name</w:t>
      </w:r>
      <w:r w:rsidR="00FE6B7C">
        <w:rPr>
          <w:b/>
        </w:rPr>
        <w:t xml:space="preserve"> – outlet name, on code, off code</w:t>
      </w:r>
    </w:p>
    <w:p w14:paraId="7332962F" w14:textId="77777777" w:rsidR="00855B23" w:rsidRDefault="00855B23" w:rsidP="00855B23">
      <w:pPr>
        <w:pStyle w:val="Signature"/>
        <w:numPr>
          <w:ilvl w:val="0"/>
          <w:numId w:val="1"/>
        </w:numPr>
      </w:pPr>
      <w:r>
        <w:t>Font:</w:t>
      </w:r>
      <w:r w:rsidR="00FE6B7C">
        <w:t xml:space="preserve"> </w:t>
      </w:r>
      <w:r w:rsidR="00FE6B7C" w:rsidRPr="00FE6B7C">
        <w:t>Hannotate TC</w:t>
      </w:r>
    </w:p>
    <w:p w14:paraId="76B88B12" w14:textId="77777777" w:rsidR="00855B23" w:rsidRDefault="00855B23" w:rsidP="00855B23">
      <w:pPr>
        <w:pStyle w:val="Signature"/>
        <w:numPr>
          <w:ilvl w:val="0"/>
          <w:numId w:val="1"/>
        </w:numPr>
      </w:pPr>
      <w:r>
        <w:t>Size:</w:t>
      </w:r>
      <w:r w:rsidR="00FE6B7C">
        <w:t xml:space="preserve"> dynamic (same as header)</w:t>
      </w:r>
    </w:p>
    <w:p w14:paraId="20BC3770" w14:textId="77777777" w:rsidR="00855B23" w:rsidRDefault="00855B23" w:rsidP="00855B23">
      <w:pPr>
        <w:pStyle w:val="Signature"/>
        <w:numPr>
          <w:ilvl w:val="0"/>
          <w:numId w:val="1"/>
        </w:numPr>
      </w:pPr>
      <w:r>
        <w:t>Color:</w:t>
      </w:r>
      <w:r w:rsidR="00FE6B7C">
        <w:t xml:space="preserve"> black</w:t>
      </w:r>
    </w:p>
    <w:p w14:paraId="6FA78DF0" w14:textId="77777777" w:rsidR="00855B23" w:rsidRDefault="00855B23" w:rsidP="00855B23">
      <w:pPr>
        <w:pStyle w:val="Signature"/>
        <w:numPr>
          <w:ilvl w:val="0"/>
          <w:numId w:val="1"/>
        </w:numPr>
      </w:pPr>
      <w:r>
        <w:t>Bold:</w:t>
      </w:r>
      <w:r w:rsidR="00FE6B7C">
        <w:t xml:space="preserve"> no bold</w:t>
      </w:r>
    </w:p>
    <w:p w14:paraId="09FD309E" w14:textId="77777777" w:rsidR="00855B23" w:rsidRDefault="00855B23">
      <w:pPr>
        <w:pStyle w:val="Signature"/>
      </w:pPr>
    </w:p>
    <w:p w14:paraId="513EDDC3" w14:textId="77777777" w:rsidR="008E5D1A" w:rsidRPr="00855B23" w:rsidRDefault="008E5D1A">
      <w:pPr>
        <w:pStyle w:val="Signature"/>
        <w:rPr>
          <w:b/>
        </w:rPr>
      </w:pPr>
      <w:r w:rsidRPr="00855B23">
        <w:rPr>
          <w:b/>
        </w:rPr>
        <w:t>Button Name</w:t>
      </w:r>
    </w:p>
    <w:p w14:paraId="73CE5CCD" w14:textId="77777777" w:rsidR="00855B23" w:rsidRDefault="00855B23" w:rsidP="00743470">
      <w:pPr>
        <w:pStyle w:val="Signature"/>
        <w:numPr>
          <w:ilvl w:val="0"/>
          <w:numId w:val="1"/>
        </w:numPr>
      </w:pPr>
      <w:r>
        <w:t>Font:</w:t>
      </w:r>
      <w:r w:rsidR="0019459B">
        <w:t xml:space="preserve"> </w:t>
      </w:r>
      <w:r w:rsidR="00743470" w:rsidRPr="00FE6B7C">
        <w:t>Hannotate TC</w:t>
      </w:r>
    </w:p>
    <w:p w14:paraId="4ECB11F1" w14:textId="77777777" w:rsidR="00855B23" w:rsidRDefault="00855B23" w:rsidP="00855B23">
      <w:pPr>
        <w:pStyle w:val="Signature"/>
        <w:numPr>
          <w:ilvl w:val="0"/>
          <w:numId w:val="1"/>
        </w:numPr>
      </w:pPr>
      <w:r>
        <w:t>Size:</w:t>
      </w:r>
      <w:r w:rsidR="00743470">
        <w:t xml:space="preserve"> </w:t>
      </w:r>
      <w:r w:rsidR="00743470">
        <w:t>dynamic (same as header)</w:t>
      </w:r>
    </w:p>
    <w:p w14:paraId="5F7C32ED" w14:textId="77777777" w:rsidR="00855B23" w:rsidRDefault="00855B23" w:rsidP="00855B23">
      <w:pPr>
        <w:pStyle w:val="Signature"/>
        <w:numPr>
          <w:ilvl w:val="0"/>
          <w:numId w:val="1"/>
        </w:numPr>
      </w:pPr>
      <w:r>
        <w:t>Color:</w:t>
      </w:r>
      <w:r w:rsidR="00743470">
        <w:t xml:space="preserve"> Black</w:t>
      </w:r>
    </w:p>
    <w:p w14:paraId="3ABA88E9" w14:textId="77777777" w:rsidR="00855B23" w:rsidRDefault="00855B23" w:rsidP="00855B23">
      <w:pPr>
        <w:pStyle w:val="Signature"/>
        <w:numPr>
          <w:ilvl w:val="0"/>
          <w:numId w:val="1"/>
        </w:numPr>
      </w:pPr>
      <w:r>
        <w:t>Bold:</w:t>
      </w:r>
      <w:r w:rsidR="00743470">
        <w:t xml:space="preserve"> bold</w:t>
      </w:r>
      <w:bookmarkStart w:id="0" w:name="_GoBack"/>
      <w:bookmarkEnd w:id="0"/>
    </w:p>
    <w:p w14:paraId="2123322E" w14:textId="77777777" w:rsidR="00855B23" w:rsidRDefault="00855B23">
      <w:pPr>
        <w:pStyle w:val="Signature"/>
      </w:pPr>
    </w:p>
    <w:p w14:paraId="5E48D8E3" w14:textId="77777777" w:rsidR="008E5D1A" w:rsidRDefault="008E5D1A">
      <w:pPr>
        <w:pStyle w:val="Signature"/>
      </w:pPr>
    </w:p>
    <w:sectPr w:rsidR="008E5D1A">
      <w:footerReference w:type="default" r:id="rId10"/>
      <w:pgSz w:w="12240" w:h="15840" w:code="1"/>
      <w:pgMar w:top="1440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C1E0FD" w14:textId="77777777" w:rsidR="0090167D" w:rsidRDefault="0090167D">
      <w:pPr>
        <w:spacing w:before="0" w:after="0" w:line="240" w:lineRule="auto"/>
      </w:pPr>
      <w:r>
        <w:separator/>
      </w:r>
    </w:p>
    <w:p w14:paraId="27E0F1A0" w14:textId="77777777" w:rsidR="0090167D" w:rsidRDefault="0090167D"/>
    <w:p w14:paraId="7BA244F0" w14:textId="77777777" w:rsidR="0090167D" w:rsidRDefault="0090167D"/>
    <w:p w14:paraId="1B3BA5C6" w14:textId="77777777" w:rsidR="0090167D" w:rsidRDefault="0090167D"/>
  </w:endnote>
  <w:endnote w:type="continuationSeparator" w:id="0">
    <w:p w14:paraId="4A31EC97" w14:textId="77777777" w:rsidR="0090167D" w:rsidRDefault="0090167D">
      <w:pPr>
        <w:spacing w:before="0" w:after="0" w:line="240" w:lineRule="auto"/>
      </w:pPr>
      <w:r>
        <w:continuationSeparator/>
      </w:r>
    </w:p>
    <w:p w14:paraId="784E3558" w14:textId="77777777" w:rsidR="0090167D" w:rsidRDefault="0090167D"/>
    <w:p w14:paraId="6B615EA9" w14:textId="77777777" w:rsidR="0090167D" w:rsidRDefault="0090167D"/>
    <w:p w14:paraId="1179769A" w14:textId="77777777" w:rsidR="0090167D" w:rsidRDefault="0090167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0755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879DE1" w14:textId="77777777" w:rsidR="009613AB" w:rsidRDefault="0090167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18B0A6" w14:textId="77777777" w:rsidR="0090167D" w:rsidRDefault="0090167D">
      <w:pPr>
        <w:spacing w:before="0" w:after="0" w:line="240" w:lineRule="auto"/>
      </w:pPr>
      <w:r>
        <w:separator/>
      </w:r>
    </w:p>
    <w:p w14:paraId="0A3DC678" w14:textId="77777777" w:rsidR="0090167D" w:rsidRDefault="0090167D"/>
    <w:p w14:paraId="7EF3AE4D" w14:textId="77777777" w:rsidR="0090167D" w:rsidRDefault="0090167D"/>
    <w:p w14:paraId="6572AF77" w14:textId="77777777" w:rsidR="0090167D" w:rsidRDefault="0090167D"/>
  </w:footnote>
  <w:footnote w:type="continuationSeparator" w:id="0">
    <w:p w14:paraId="680B6B96" w14:textId="77777777" w:rsidR="0090167D" w:rsidRDefault="0090167D">
      <w:pPr>
        <w:spacing w:before="0" w:after="0" w:line="240" w:lineRule="auto"/>
      </w:pPr>
      <w:r>
        <w:continuationSeparator/>
      </w:r>
    </w:p>
    <w:p w14:paraId="192B476A" w14:textId="77777777" w:rsidR="0090167D" w:rsidRDefault="0090167D"/>
    <w:p w14:paraId="2C5F72E5" w14:textId="77777777" w:rsidR="0090167D" w:rsidRDefault="0090167D"/>
    <w:p w14:paraId="64C7764F" w14:textId="77777777" w:rsidR="0090167D" w:rsidRDefault="0090167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4234C"/>
    <w:multiLevelType w:val="hybridMultilevel"/>
    <w:tmpl w:val="8242A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D1A"/>
    <w:rsid w:val="0019459B"/>
    <w:rsid w:val="00743470"/>
    <w:rsid w:val="00855B23"/>
    <w:rsid w:val="00886D96"/>
    <w:rsid w:val="008E5D1A"/>
    <w:rsid w:val="0090167D"/>
    <w:rsid w:val="009613AB"/>
    <w:rsid w:val="00FE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2096D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after="240" w:line="240" w:lineRule="auto"/>
      <w:contextualSpacing/>
      <w:outlineLvl w:val="1"/>
    </w:pPr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Theme="majorHAnsi" w:eastAsiaTheme="majorEastAsia" w:hAnsiTheme="majorHAnsi" w:cstheme="majorBidi"/>
      <w:iCs/>
      <w:color w:val="0072C6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Theme="majorHAnsi" w:eastAsiaTheme="majorEastAsia" w:hAnsiTheme="majorHAnsi" w:cstheme="majorBidi"/>
      <w:i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Theme="majorHAnsi" w:eastAsiaTheme="majorEastAsia" w:hAnsiTheme="majorHAnsi" w:cstheme="majorBidi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Ind w:w="0" w:type="dxa"/>
      <w:tblBorders>
        <w:bottom w:val="single" w:sz="6" w:space="0" w:color="0072C6" w:themeColor="accent1"/>
        <w:insideH w:val="single" w:sz="6" w:space="0" w:color="0072C6" w:themeColor="accent1"/>
      </w:tblBorders>
      <w:tblCellMar>
        <w:top w:w="0" w:type="dxa"/>
        <w:left w:w="230" w:type="dxa"/>
        <w:bottom w:w="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F98723" w:themeColor="accent2"/>
        <w:sz w:val="24"/>
      </w:rPr>
    </w:tblStylePr>
    <w:tblStylePr w:type="nwCell">
      <w:pPr>
        <w:wordWrap/>
        <w:jc w:val="left"/>
      </w:pPr>
    </w:tblStyle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Closing">
    <w:name w:val="Closing"/>
    <w:basedOn w:val="Normal"/>
    <w:link w:val="ClosingChar"/>
    <w:uiPriority w:val="32"/>
    <w:unhideWhenUsed/>
    <w:qFormat/>
    <w:pPr>
      <w:spacing w:before="720" w:after="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ClosingChar">
    <w:name w:val="Closing Char"/>
    <w:basedOn w:val="DefaultParagraphFont"/>
    <w:link w:val="Closing"/>
    <w:uiPriority w:val="32"/>
    <w:rPr>
      <w:rFonts w:eastAsiaTheme="minorEastAsia"/>
      <w:bCs/>
      <w:caps/>
      <w:spacing w:val="28"/>
      <w:szCs w:val="18"/>
    </w:rPr>
  </w:style>
  <w:style w:type="paragraph" w:styleId="Signature">
    <w:name w:val="Signature"/>
    <w:basedOn w:val="Normal"/>
    <w:link w:val="SignatureChar"/>
    <w:uiPriority w:val="33"/>
    <w:unhideWhenUsed/>
    <w:qFormat/>
    <w:pPr>
      <w:spacing w:before="1080" w:after="280" w:line="240" w:lineRule="auto"/>
      <w:contextualSpacing/>
    </w:pPr>
    <w:rPr>
      <w:rFonts w:eastAsiaTheme="minorEastAsia"/>
      <w:bCs/>
      <w:caps/>
      <w:spacing w:val="28"/>
      <w:szCs w:val="18"/>
    </w:rPr>
  </w:style>
  <w:style w:type="character" w:customStyle="1" w:styleId="SignatureChar">
    <w:name w:val="Signature Char"/>
    <w:basedOn w:val="DefaultParagraphFont"/>
    <w:link w:val="Signature"/>
    <w:uiPriority w:val="33"/>
    <w:rPr>
      <w:rFonts w:eastAsiaTheme="minorEastAsia"/>
      <w:bCs/>
      <w:caps/>
      <w:color w:val="0072C6" w:themeColor="accent1"/>
      <w:spacing w:val="28"/>
      <w:sz w:val="24"/>
      <w:szCs w:val="18"/>
    </w:rPr>
  </w:style>
  <w:style w:type="paragraph" w:styleId="Date">
    <w:name w:val="Date"/>
    <w:basedOn w:val="Normal"/>
    <w:link w:val="DateChar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DateChar">
    <w:name w:val="Date Char"/>
    <w:basedOn w:val="DefaultParagraphFont"/>
    <w:link w:val="Date"/>
    <w:uiPriority w:val="1"/>
    <w:rPr>
      <w:b/>
      <w:spacing w:val="28"/>
      <w:sz w:val="32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paragraph" w:styleId="Title">
    <w:name w:val="Title"/>
    <w:basedOn w:val="Normal"/>
    <w:next w:val="Normal"/>
    <w:link w:val="TitleChar"/>
    <w:uiPriority w:val="1"/>
    <w:semiHidden/>
    <w:unhideWhenUsed/>
    <w:pPr>
      <w:spacing w:before="0" w:after="0" w:line="240" w:lineRule="auto"/>
      <w:contextualSpacing/>
    </w:pPr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 w:themeColor="accent2"/>
      <w:spacing w:val="14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F98723" w:themeColor="accent2"/>
      <w:spacing w:val="14"/>
      <w:sz w:val="40"/>
      <w:szCs w:val="24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0072C6" w:themeColor="accent1"/>
      <w:sz w:val="24"/>
      <w:szCs w:val="24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color w:val="0072C6" w:themeColor="accent1"/>
      <w:sz w:val="4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"/>
    <w:semiHidden/>
    <w:rPr>
      <w:rFonts w:asciiTheme="majorHAnsi" w:eastAsiaTheme="majorEastAsia" w:hAnsiTheme="majorHAnsi" w:cstheme="majorBidi"/>
      <w:color w:val="F98723" w:themeColor="accent2"/>
      <w:spacing w:val="-10"/>
      <w:kern w:val="28"/>
      <w:sz w:val="84"/>
      <w:szCs w:val="5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072C6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0072C6" w:themeColor="accent1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  <w:sz w:val="30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3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072C6" w:themeColor="accent1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072C6" w:themeColor="accent1"/>
      <w:sz w:val="26"/>
      <w:szCs w:val="21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pPr>
      <w:spacing w:before="1000" w:after="120" w:line="240" w:lineRule="auto"/>
      <w:contextualSpacing/>
    </w:pPr>
    <w:rPr>
      <w:rFonts w:asciiTheme="majorHAnsi" w:hAnsiTheme="majorHAnsi"/>
      <w:caps/>
      <w:color w:val="0072C6" w:themeColor="accent1"/>
      <w:sz w:val="72"/>
    </w:rPr>
  </w:style>
  <w:style w:type="character" w:customStyle="1" w:styleId="SalutationChar">
    <w:name w:val="Salutation Char"/>
    <w:basedOn w:val="DefaultParagraphFont"/>
    <w:link w:val="Salutation"/>
    <w:uiPriority w:val="3"/>
    <w:rPr>
      <w:rFonts w:asciiTheme="majorHAnsi" w:hAnsiTheme="majorHAnsi"/>
      <w:caps/>
      <w:color w:val="0072C6" w:themeColor="accent1"/>
      <w:sz w:val="72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aps/>
      <w:color w:val="0072C6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andeepsingarapu/Library/Containers/com.microsoft.Word/Data/Library/Caches/TM10002073/Business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823"/>
    <w:rsid w:val="00C6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674179FC185194894FE5C9F63C9EDBD">
    <w:name w:val="D674179FC185194894FE5C9F63C9EDBD"/>
  </w:style>
  <w:style w:type="paragraph" w:customStyle="1" w:styleId="B92492EE9160A345B3C577E5A72E2B29">
    <w:name w:val="B92492EE9160A345B3C577E5A72E2B29"/>
  </w:style>
  <w:style w:type="paragraph" w:customStyle="1" w:styleId="B4304BB375DCA542A979DCD416136DD8">
    <w:name w:val="B4304BB375DCA542A979DCD416136DD8"/>
  </w:style>
  <w:style w:type="paragraph" w:customStyle="1" w:styleId="52949C1F68E5CD46BA088AF7C9F3FE20">
    <w:name w:val="52949C1F68E5CD46BA088AF7C9F3FE20"/>
  </w:style>
  <w:style w:type="paragraph" w:customStyle="1" w:styleId="328766AA0BACC446BE8A51E3C80174F5">
    <w:name w:val="328766AA0BACC446BE8A51E3C80174F5"/>
  </w:style>
  <w:style w:type="paragraph" w:customStyle="1" w:styleId="BC57892227A5644299CDDE1FEEB8ADA8">
    <w:name w:val="BC57892227A5644299CDDE1FEEB8ADA8"/>
  </w:style>
  <w:style w:type="paragraph" w:customStyle="1" w:styleId="89B7158B21E30E45B8C46073735E3B75">
    <w:name w:val="89B7158B21E30E45B8C46073735E3B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Letter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Letter.dotx</Template>
  <TotalTime>29</TotalTime>
  <Pages>1</Pages>
  <Words>62</Words>
  <Characters>359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Singarapu</dc:creator>
  <cp:keywords/>
  <dc:description/>
  <cp:lastModifiedBy>Sandeep Singarapu</cp:lastModifiedBy>
  <cp:revision>1</cp:revision>
  <dcterms:created xsi:type="dcterms:W3CDTF">2016-08-31T16:38:00Z</dcterms:created>
  <dcterms:modified xsi:type="dcterms:W3CDTF">2016-08-31T18:51:00Z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  <property fmtid="{D5CDD505-2E9C-101B-9397-08002B2CF9AE}" pid="4" name="AssetID">
    <vt:lpwstr>TF10002007</vt:lpwstr>
  </property>
</Properties>
</file>